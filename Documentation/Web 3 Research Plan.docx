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778C2" w14:textId="2B7B2B27" w:rsidR="00E81978" w:rsidRPr="000B2B82" w:rsidRDefault="00517CE7">
      <w:pPr>
        <w:pStyle w:val="Title"/>
        <w:rPr>
          <w:sz w:val="28"/>
          <w:szCs w:val="28"/>
        </w:rPr>
      </w:pPr>
      <w:sdt>
        <w:sdtPr>
          <w:rPr>
            <w:sz w:val="28"/>
            <w:szCs w:val="28"/>
          </w:rPr>
          <w:alias w:val="Title:"/>
          <w:tag w:val="Title:"/>
          <w:id w:val="726351117"/>
          <w:placeholder>
            <w:docPart w:val="39483BFD41834C07804950286394DDE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0B2B82" w:rsidRPr="000B2B82">
            <w:rPr>
              <w:sz w:val="28"/>
              <w:szCs w:val="28"/>
            </w:rPr>
            <w:t>Emerging Trends Research Plan</w:t>
          </w:r>
        </w:sdtContent>
      </w:sdt>
    </w:p>
    <w:p w14:paraId="2F1089F0" w14:textId="2459FEC2" w:rsidR="00B823AA" w:rsidRPr="000B2B82" w:rsidRDefault="000B2B82" w:rsidP="00B823AA">
      <w:pPr>
        <w:pStyle w:val="Title2"/>
        <w:rPr>
          <w:sz w:val="28"/>
          <w:szCs w:val="28"/>
        </w:rPr>
      </w:pPr>
      <w:r w:rsidRPr="000B2B82">
        <w:rPr>
          <w:sz w:val="28"/>
          <w:szCs w:val="28"/>
        </w:rPr>
        <w:t>Cristin Rusnac</w:t>
      </w:r>
      <w:r w:rsidRPr="000B2B82">
        <w:rPr>
          <w:sz w:val="28"/>
          <w:szCs w:val="28"/>
        </w:rPr>
        <w:tab/>
      </w:r>
    </w:p>
    <w:p w14:paraId="7AFD9863" w14:textId="06CB3C3E" w:rsidR="00E81978" w:rsidRDefault="000B2B82" w:rsidP="000B2B82">
      <w:pPr>
        <w:pStyle w:val="Title2"/>
        <w:rPr>
          <w:sz w:val="28"/>
          <w:szCs w:val="28"/>
        </w:rPr>
      </w:pPr>
      <w:r w:rsidRPr="000B2B82">
        <w:rPr>
          <w:sz w:val="28"/>
          <w:szCs w:val="28"/>
        </w:rPr>
        <w:t>Fontys University of Applied Science</w:t>
      </w:r>
    </w:p>
    <w:p w14:paraId="19D05160" w14:textId="77777777" w:rsidR="000279BE" w:rsidRDefault="000279BE" w:rsidP="000279BE">
      <w:pPr>
        <w:jc w:val="center"/>
        <w:rPr>
          <w:sz w:val="28"/>
          <w:szCs w:val="28"/>
        </w:rPr>
      </w:pPr>
    </w:p>
    <w:p w14:paraId="3DD2CF9F" w14:textId="2E76ACCF" w:rsidR="000279BE" w:rsidRDefault="000279BE" w:rsidP="000279BE">
      <w:pPr>
        <w:jc w:val="center"/>
        <w:rPr>
          <w:sz w:val="28"/>
          <w:szCs w:val="28"/>
        </w:rPr>
      </w:pPr>
      <w:r>
        <w:rPr>
          <w:sz w:val="28"/>
          <w:szCs w:val="28"/>
        </w:rPr>
        <w:br w:type="page"/>
      </w:r>
    </w:p>
    <w:p w14:paraId="6DCC0480" w14:textId="16309717" w:rsidR="00E81978" w:rsidRDefault="000B2B82" w:rsidP="000279BE">
      <w:pPr>
        <w:pStyle w:val="Heading1"/>
      </w:pPr>
      <w:r>
        <w:lastRenderedPageBreak/>
        <w:t>Problem Description</w:t>
      </w:r>
    </w:p>
    <w:p w14:paraId="46D58A20" w14:textId="5E162525" w:rsidR="00E81978" w:rsidRDefault="00E81978">
      <w:pPr>
        <w:pStyle w:val="NoSpacing"/>
      </w:pPr>
    </w:p>
    <w:p w14:paraId="09FF2463" w14:textId="2C960355" w:rsidR="00E81978" w:rsidRDefault="00A11DDC" w:rsidP="00532E39">
      <w:pPr>
        <w:pStyle w:val="NoSpacing"/>
        <w:spacing w:before="100" w:beforeAutospacing="1" w:after="100" w:afterAutospacing="1" w:line="360" w:lineRule="auto"/>
        <w:ind w:firstLine="567"/>
        <w:jc w:val="both"/>
      </w:pPr>
      <w:r>
        <w:t xml:space="preserve">Lately the Technology Domain and especially the Software </w:t>
      </w:r>
      <w:r w:rsidR="0022203D">
        <w:t xml:space="preserve">Development </w:t>
      </w:r>
      <w:r>
        <w:t>field of it was vastly invaded by new terms like Blockchain, Decentralization, Web3, etc. With the latest innovations that came along with the invention of cryptocurrency</w:t>
      </w:r>
      <w:r w:rsidR="00E52C63">
        <w:t>,</w:t>
      </w:r>
      <w:r>
        <w:t xml:space="preserve"> </w:t>
      </w:r>
      <w:r w:rsidR="00E52C63">
        <w:t>it was determined that there is a more secure and progressive way of storing data than the classic ‘server’ option, which is a blockchain. A blockchain is similar to a database but instead of being run on a single machine it is split between all the nodes of the blockchain</w:t>
      </w:r>
      <w:r w:rsidR="00712B1B">
        <w:t>. The purpose of this research is to analyze the concept of the Blockchain, its principles, the pros and cons of using it as a an alternative to the ordinary data storing</w:t>
      </w:r>
      <w:r w:rsidR="002B7865">
        <w:t xml:space="preserve"> and the new iteration of the web, the Web3. I will take as my research phenomenon the innovative Proof of Stake blockchain TON(The Open Network).</w:t>
      </w:r>
    </w:p>
    <w:p w14:paraId="62386826" w14:textId="29005764" w:rsidR="002B7865" w:rsidRDefault="002B7865" w:rsidP="00A11DDC">
      <w:pPr>
        <w:pStyle w:val="NoSpacing"/>
      </w:pPr>
    </w:p>
    <w:p w14:paraId="0D256C26" w14:textId="1E3ECBEE" w:rsidR="002B7865" w:rsidRDefault="002B7865" w:rsidP="002B7865">
      <w:pPr>
        <w:pStyle w:val="Heading1"/>
      </w:pPr>
      <w:r>
        <w:t>Research Question</w:t>
      </w:r>
    </w:p>
    <w:p w14:paraId="2422AEDB" w14:textId="2194DFCA" w:rsidR="002B7865" w:rsidRDefault="002B7865" w:rsidP="002B7865"/>
    <w:p w14:paraId="675A05D2" w14:textId="0E42F1B6" w:rsidR="00291A02" w:rsidRDefault="00291A02" w:rsidP="002B7865">
      <w:r>
        <w:t>Main Question:</w:t>
      </w:r>
    </w:p>
    <w:p w14:paraId="08A432D5" w14:textId="080392D3" w:rsidR="002B7865" w:rsidRDefault="00532E39" w:rsidP="00CA755A">
      <w:pPr>
        <w:ind w:left="720"/>
      </w:pPr>
      <w:r>
        <w:t>What is Web3 and</w:t>
      </w:r>
      <w:r w:rsidR="00291A02">
        <w:t xml:space="preserve"> </w:t>
      </w:r>
      <w:r w:rsidR="00AB25ED">
        <w:t>how</w:t>
      </w:r>
      <w:r w:rsidR="00291A02">
        <w:t xml:space="preserve"> it may change the internet ?</w:t>
      </w:r>
    </w:p>
    <w:p w14:paraId="7E5B1149" w14:textId="06B314BC" w:rsidR="00291A02" w:rsidRDefault="00291A02" w:rsidP="002B7865"/>
    <w:p w14:paraId="1F2F237A" w14:textId="028C3ECD" w:rsidR="00291A02" w:rsidRDefault="00291A02" w:rsidP="002B7865">
      <w:r>
        <w:t>Sub Questions:</w:t>
      </w:r>
    </w:p>
    <w:p w14:paraId="6DF85ADA" w14:textId="2C7D2F11" w:rsidR="00FA4185" w:rsidRDefault="00FA4185" w:rsidP="00CA755A">
      <w:pPr>
        <w:ind w:left="720"/>
      </w:pPr>
      <w:r>
        <w:t>What is a Blockchain and why it is revolutionary?</w:t>
      </w:r>
    </w:p>
    <w:p w14:paraId="5951F578" w14:textId="51C782F9" w:rsidR="00291A02" w:rsidRDefault="00AB25ED" w:rsidP="00CA755A">
      <w:pPr>
        <w:ind w:left="720"/>
      </w:pPr>
      <w:r>
        <w:t>What are the key principles of Web3?</w:t>
      </w:r>
    </w:p>
    <w:p w14:paraId="2BECA8AA" w14:textId="1FD56D85" w:rsidR="00AB25ED" w:rsidRDefault="00464ADA" w:rsidP="00CA755A">
      <w:pPr>
        <w:ind w:left="720"/>
      </w:pPr>
      <w:r>
        <w:t xml:space="preserve">What is </w:t>
      </w:r>
      <w:proofErr w:type="spellStart"/>
      <w:r>
        <w:t>TonWeb</w:t>
      </w:r>
      <w:proofErr w:type="spellEnd"/>
      <w:r>
        <w:t xml:space="preserve"> and how innovative it is?</w:t>
      </w:r>
    </w:p>
    <w:p w14:paraId="5667B052" w14:textId="77777777" w:rsidR="00FA4185" w:rsidRDefault="00FA4185"/>
    <w:p w14:paraId="099DA36D" w14:textId="22F970C3" w:rsidR="00FA4185" w:rsidRDefault="00FA4185">
      <w:r>
        <w:br w:type="page"/>
      </w:r>
    </w:p>
    <w:p w14:paraId="4EDA2CE7" w14:textId="7C538823" w:rsidR="00FA4185" w:rsidRDefault="00FA4185" w:rsidP="00FA4185">
      <w:pPr>
        <w:pStyle w:val="Heading1"/>
      </w:pPr>
      <w:r>
        <w:lastRenderedPageBreak/>
        <w:t>Research Framework and Methods</w:t>
      </w:r>
    </w:p>
    <w:p w14:paraId="0ACC91AA" w14:textId="6E9C88EF" w:rsidR="00FA4185" w:rsidRDefault="00FA4185" w:rsidP="000279BE">
      <w:pPr>
        <w:spacing w:before="100" w:beforeAutospacing="1" w:after="100" w:afterAutospacing="1" w:line="360" w:lineRule="auto"/>
        <w:ind w:firstLine="567"/>
        <w:jc w:val="both"/>
      </w:pPr>
      <w:r>
        <w:t xml:space="preserve">The purpose of this research is to </w:t>
      </w:r>
      <w:r w:rsidR="00591715">
        <w:t>immerse into the concept of decentralization and specifically the decentralization of World Wide Web. This research will help in better understanding the innovations that come with the Blockchain technology how it comes to replace the usual web-development principles and how it can be used in future implementations.</w:t>
      </w:r>
    </w:p>
    <w:p w14:paraId="777CC302" w14:textId="531E617B" w:rsidR="00D93686" w:rsidRDefault="00D93686" w:rsidP="000279BE">
      <w:pPr>
        <w:spacing w:before="100" w:beforeAutospacing="1" w:after="100" w:afterAutospacing="1" w:line="360" w:lineRule="auto"/>
        <w:ind w:firstLine="567"/>
        <w:jc w:val="both"/>
      </w:pPr>
      <w:r>
        <w:t>For the means of this research the DOT Framework strategies will be used with the following research Methods:</w:t>
      </w:r>
    </w:p>
    <w:p w14:paraId="65FAB784" w14:textId="177EDC75" w:rsidR="00D93686" w:rsidRDefault="00186959" w:rsidP="00FA4185">
      <w:r>
        <w:t>Library:</w:t>
      </w:r>
    </w:p>
    <w:p w14:paraId="73B12FAA" w14:textId="72B004FE" w:rsidR="00186959" w:rsidRDefault="00186959" w:rsidP="00F00C8F">
      <w:pPr>
        <w:pStyle w:val="ListParagraph"/>
        <w:numPr>
          <w:ilvl w:val="1"/>
          <w:numId w:val="18"/>
        </w:numPr>
      </w:pPr>
      <w:r>
        <w:t>Literature Study – analyze information, existing documentation and articles.</w:t>
      </w:r>
    </w:p>
    <w:p w14:paraId="75278831" w14:textId="3D3E52AE" w:rsidR="00186959" w:rsidRDefault="00186959" w:rsidP="00F00C8F">
      <w:pPr>
        <w:pStyle w:val="ListParagraph"/>
        <w:numPr>
          <w:ilvl w:val="1"/>
          <w:numId w:val="18"/>
        </w:numPr>
      </w:pPr>
      <w:r>
        <w:t>SWOT analysis – determine the pros and cons of Web3 in comparison to Web2.</w:t>
      </w:r>
    </w:p>
    <w:p w14:paraId="5C1A8979" w14:textId="496BA545" w:rsidR="00F00C8F" w:rsidRDefault="00F00C8F" w:rsidP="00FA4185">
      <w:r>
        <w:t>Field:</w:t>
      </w:r>
    </w:p>
    <w:p w14:paraId="41B025CD" w14:textId="4A5784CD" w:rsidR="00F00C8F" w:rsidRDefault="00F00C8F" w:rsidP="00F00C8F">
      <w:pPr>
        <w:pStyle w:val="ListParagraph"/>
        <w:numPr>
          <w:ilvl w:val="0"/>
          <w:numId w:val="17"/>
        </w:numPr>
      </w:pPr>
      <w:r>
        <w:t>Document Analysis – analyze the documentation of the TON blockchain and the development kit provided by it.</w:t>
      </w:r>
    </w:p>
    <w:p w14:paraId="1A8E796D" w14:textId="762CAF36" w:rsidR="00F00C8F" w:rsidRDefault="00F00C8F" w:rsidP="00F00C8F">
      <w:pPr>
        <w:pStyle w:val="ListParagraph"/>
        <w:numPr>
          <w:ilvl w:val="0"/>
          <w:numId w:val="17"/>
        </w:numPr>
      </w:pPr>
      <w:r>
        <w:t>Domain modelling – determine the domain that is most suitable for a decentralized web-application.</w:t>
      </w:r>
    </w:p>
    <w:p w14:paraId="54ED6FF7" w14:textId="1695A253" w:rsidR="00F00C8F" w:rsidRDefault="00F00C8F" w:rsidP="00F00C8F">
      <w:pPr>
        <w:ind w:firstLine="0"/>
      </w:pPr>
    </w:p>
    <w:p w14:paraId="05810C18" w14:textId="18DE0FAF" w:rsidR="00F00C8F" w:rsidRDefault="00F00C8F" w:rsidP="00F00C8F">
      <w:pPr>
        <w:ind w:firstLine="0"/>
      </w:pPr>
      <w:r>
        <w:t>Deliverables:</w:t>
      </w:r>
    </w:p>
    <w:p w14:paraId="1A0C6DD7" w14:textId="435E20C5" w:rsidR="00F00C8F" w:rsidRDefault="00F00C8F" w:rsidP="00F00C8F">
      <w:pPr>
        <w:ind w:firstLine="0"/>
      </w:pPr>
      <w:r>
        <w:tab/>
        <w:t>Research Report</w:t>
      </w:r>
    </w:p>
    <w:p w14:paraId="0D1BEEA0" w14:textId="6B0410DE" w:rsidR="00CA755A" w:rsidRDefault="00CA755A" w:rsidP="00F00C8F">
      <w:pPr>
        <w:ind w:firstLine="0"/>
      </w:pPr>
      <w:r>
        <w:tab/>
        <w:t>Proof of Concept – if rentable</w:t>
      </w:r>
    </w:p>
    <w:p w14:paraId="4F611E4F" w14:textId="2EADE019" w:rsidR="00CA755A" w:rsidRDefault="00CA755A" w:rsidP="00F00C8F">
      <w:pPr>
        <w:ind w:firstLine="0"/>
      </w:pPr>
      <w:r>
        <w:t>Estimated Required Time:</w:t>
      </w:r>
    </w:p>
    <w:p w14:paraId="7A9D0DD4" w14:textId="762868A3" w:rsidR="000279BE" w:rsidRDefault="00CA755A" w:rsidP="00F00C8F">
      <w:pPr>
        <w:ind w:firstLine="0"/>
      </w:pPr>
      <w:r>
        <w:t>Research Report – 20 hours, Proof of Concept 20 hours</w:t>
      </w:r>
    </w:p>
    <w:sectPr w:rsidR="000279BE">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F9AD8" w14:textId="77777777" w:rsidR="00517CE7" w:rsidRDefault="00517CE7">
      <w:pPr>
        <w:spacing w:line="240" w:lineRule="auto"/>
      </w:pPr>
      <w:r>
        <w:separator/>
      </w:r>
    </w:p>
    <w:p w14:paraId="6AF43A57" w14:textId="77777777" w:rsidR="00517CE7" w:rsidRDefault="00517CE7"/>
  </w:endnote>
  <w:endnote w:type="continuationSeparator" w:id="0">
    <w:p w14:paraId="5D939C80" w14:textId="77777777" w:rsidR="00517CE7" w:rsidRDefault="00517CE7">
      <w:pPr>
        <w:spacing w:line="240" w:lineRule="auto"/>
      </w:pPr>
      <w:r>
        <w:continuationSeparator/>
      </w:r>
    </w:p>
    <w:p w14:paraId="02E7D28A" w14:textId="77777777" w:rsidR="00517CE7" w:rsidRDefault="00517C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C9E87" w14:textId="77777777" w:rsidR="00517CE7" w:rsidRDefault="00517CE7">
      <w:pPr>
        <w:spacing w:line="240" w:lineRule="auto"/>
      </w:pPr>
      <w:r>
        <w:separator/>
      </w:r>
    </w:p>
    <w:p w14:paraId="531A4588" w14:textId="77777777" w:rsidR="00517CE7" w:rsidRDefault="00517CE7"/>
  </w:footnote>
  <w:footnote w:type="continuationSeparator" w:id="0">
    <w:p w14:paraId="071F602C" w14:textId="77777777" w:rsidR="00517CE7" w:rsidRDefault="00517CE7">
      <w:pPr>
        <w:spacing w:line="240" w:lineRule="auto"/>
      </w:pPr>
      <w:r>
        <w:continuationSeparator/>
      </w:r>
    </w:p>
    <w:p w14:paraId="59B921A5" w14:textId="77777777" w:rsidR="00517CE7" w:rsidRDefault="00517CE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E8115FC"/>
    <w:multiLevelType w:val="hybridMultilevel"/>
    <w:tmpl w:val="33BC27A0"/>
    <w:lvl w:ilvl="0" w:tplc="FFFFFFFF">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11F219A4"/>
    <w:multiLevelType w:val="hybridMultilevel"/>
    <w:tmpl w:val="A7E6A8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A041057"/>
    <w:multiLevelType w:val="hybridMultilevel"/>
    <w:tmpl w:val="14E602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6"/>
  </w:num>
  <w:num w:numId="13">
    <w:abstractNumId w:val="13"/>
  </w:num>
  <w:num w:numId="14">
    <w:abstractNumId w:val="12"/>
  </w:num>
  <w:num w:numId="15">
    <w:abstractNumId w:val="15"/>
  </w:num>
  <w:num w:numId="16">
    <w:abstractNumId w:val="11"/>
  </w:num>
  <w:num w:numId="17">
    <w:abstractNumId w:val="14"/>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B82"/>
    <w:rsid w:val="000279BE"/>
    <w:rsid w:val="000B2B82"/>
    <w:rsid w:val="000D3F41"/>
    <w:rsid w:val="001830A8"/>
    <w:rsid w:val="00186959"/>
    <w:rsid w:val="0022203D"/>
    <w:rsid w:val="00291A02"/>
    <w:rsid w:val="002B7865"/>
    <w:rsid w:val="00355DCA"/>
    <w:rsid w:val="00464ADA"/>
    <w:rsid w:val="00517CE7"/>
    <w:rsid w:val="00532E39"/>
    <w:rsid w:val="00551A02"/>
    <w:rsid w:val="005534FA"/>
    <w:rsid w:val="00591715"/>
    <w:rsid w:val="005D3A03"/>
    <w:rsid w:val="00712B1B"/>
    <w:rsid w:val="008002C0"/>
    <w:rsid w:val="008C5323"/>
    <w:rsid w:val="009A6A3B"/>
    <w:rsid w:val="00A11DDC"/>
    <w:rsid w:val="00AB25ED"/>
    <w:rsid w:val="00B823AA"/>
    <w:rsid w:val="00BA45DB"/>
    <w:rsid w:val="00BF4184"/>
    <w:rsid w:val="00C0601E"/>
    <w:rsid w:val="00C31D30"/>
    <w:rsid w:val="00CA755A"/>
    <w:rsid w:val="00CD6E39"/>
    <w:rsid w:val="00CF6E91"/>
    <w:rsid w:val="00D85B68"/>
    <w:rsid w:val="00D93686"/>
    <w:rsid w:val="00E52C63"/>
    <w:rsid w:val="00E6004D"/>
    <w:rsid w:val="00E81978"/>
    <w:rsid w:val="00F00C8F"/>
    <w:rsid w:val="00F379B7"/>
    <w:rsid w:val="00F525FA"/>
    <w:rsid w:val="00FA4185"/>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3FFDCB"/>
  <w15:chartTrackingRefBased/>
  <w15:docId w15:val="{823EE10A-2BBC-47C0-AFAF-972DA1ECB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2B7865"/>
    <w:pPr>
      <w:keepNext/>
      <w:keepLines/>
      <w:ind w:firstLine="0"/>
      <w:jc w:val="center"/>
      <w:outlineLvl w:val="0"/>
    </w:pPr>
    <w:rPr>
      <w:rFonts w:asciiTheme="majorHAnsi" w:eastAsiaTheme="majorEastAsia" w:hAnsiTheme="majorHAnsi" w:cstheme="majorBidi"/>
      <w:b/>
      <w:bCs/>
      <w:sz w:val="28"/>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rsid w:val="000B2B82"/>
    <w:pPr>
      <w:pageBreakBefore/>
      <w:ind w:firstLine="0"/>
      <w:jc w:val="center"/>
      <w:outlineLvl w:val="0"/>
    </w:pPr>
    <w:rPr>
      <w:rFonts w:asciiTheme="majorHAnsi" w:eastAsiaTheme="majorEastAsia" w:hAnsiTheme="majorHAnsi" w:cstheme="majorBidi"/>
      <w:sz w:val="28"/>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sid w:val="002B7865"/>
    <w:rPr>
      <w:rFonts w:asciiTheme="majorHAnsi" w:eastAsiaTheme="majorEastAsia" w:hAnsiTheme="majorHAnsi" w:cstheme="majorBidi"/>
      <w:b/>
      <w:bCs/>
      <w:kern w:val="24"/>
      <w:sz w:val="28"/>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SNVAC\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9483BFD41834C07804950286394DDE3"/>
        <w:category>
          <w:name w:val="General"/>
          <w:gallery w:val="placeholder"/>
        </w:category>
        <w:types>
          <w:type w:val="bbPlcHdr"/>
        </w:types>
        <w:behaviors>
          <w:behavior w:val="content"/>
        </w:behaviors>
        <w:guid w:val="{B8525BC3-1BEE-45E2-B657-D722374CEE26}"/>
      </w:docPartPr>
      <w:docPartBody>
        <w:p w:rsidR="00C03A5E" w:rsidRDefault="00C91A68">
          <w:pPr>
            <w:pStyle w:val="39483BFD41834C07804950286394DDE3"/>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A68"/>
    <w:rsid w:val="008406A7"/>
    <w:rsid w:val="00C03A5E"/>
    <w:rsid w:val="00C91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483BFD41834C07804950286394DDE3">
    <w:name w:val="39483BFD41834C07804950286394DDE3"/>
  </w:style>
  <w:style w:type="character" w:styleId="Emphasis">
    <w:name w:val="Emphasis"/>
    <w:basedOn w:val="DefaultParagraphFont"/>
    <w:uiPriority w:val="4"/>
    <w:unhideWhenUsed/>
    <w:qFormat/>
    <w:rPr>
      <w:i/>
      <w:iC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0</TotalTime>
  <Pages>3</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Emerging Trends Research Plan</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Emerging Trends Research Plan</dc:title>
  <dc:subject/>
  <dc:creator>Crist Rusnac</dc:creator>
  <cp:keywords/>
  <dc:description/>
  <cp:lastModifiedBy>Rusnac,Cristin C.</cp:lastModifiedBy>
  <cp:revision>5</cp:revision>
  <dcterms:created xsi:type="dcterms:W3CDTF">2022-03-13T16:15:00Z</dcterms:created>
  <dcterms:modified xsi:type="dcterms:W3CDTF">2022-03-13T18:32:00Z</dcterms:modified>
</cp:coreProperties>
</file>